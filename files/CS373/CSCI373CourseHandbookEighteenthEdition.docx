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13BFF50C"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A30773">
        <w:rPr>
          <w:spacing w:val="-40"/>
          <w:sz w:val="56"/>
        </w:rPr>
        <w:t>Eigh</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1ACF4452" w:rsidR="006670D9" w:rsidRDefault="007A1BCE">
      <w:pPr>
        <w:pStyle w:val="Title"/>
      </w:pPr>
      <w:r>
        <w:t xml:space="preserve">Handbook </w:t>
      </w:r>
      <w:r w:rsidR="000E3C44">
        <w:t>for CSCI 373, 1</w:t>
      </w:r>
      <w:r w:rsidR="00A30773">
        <w:t>8</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678D46B6"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AF10B7">
        <w:rPr>
          <w:noProof/>
        </w:rPr>
        <w:t>2</w:t>
      </w:r>
      <w:r w:rsidR="00B25DE8">
        <w:rPr>
          <w:noProof/>
        </w:rPr>
        <w:fldChar w:fldCharType="end"/>
      </w:r>
    </w:p>
    <w:p w14:paraId="29E99A31" w14:textId="44AD8282"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AF10B7">
        <w:rPr>
          <w:noProof/>
        </w:rPr>
        <w:t>2</w:t>
      </w:r>
      <w:r>
        <w:rPr>
          <w:noProof/>
        </w:rPr>
        <w:fldChar w:fldCharType="end"/>
      </w:r>
    </w:p>
    <w:p w14:paraId="01CD21C5" w14:textId="4633EA40"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AF10B7">
        <w:rPr>
          <w:noProof/>
        </w:rPr>
        <w:t>4</w:t>
      </w:r>
      <w:r>
        <w:rPr>
          <w:noProof/>
        </w:rPr>
        <w:fldChar w:fldCharType="end"/>
      </w:r>
    </w:p>
    <w:p w14:paraId="35953F7C" w14:textId="5270494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AF10B7">
        <w:rPr>
          <w:noProof/>
        </w:rPr>
        <w:t>6</w:t>
      </w:r>
      <w:r>
        <w:rPr>
          <w:noProof/>
        </w:rPr>
        <w:fldChar w:fldCharType="end"/>
      </w:r>
    </w:p>
    <w:p w14:paraId="39B14560" w14:textId="004237F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AF10B7">
        <w:rPr>
          <w:noProof/>
        </w:rPr>
        <w:t>7</w:t>
      </w:r>
      <w:r>
        <w:rPr>
          <w:noProof/>
        </w:rPr>
        <w:fldChar w:fldCharType="end"/>
      </w:r>
    </w:p>
    <w:p w14:paraId="60BF4FBC" w14:textId="0C459BE2"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AF10B7">
        <w:rPr>
          <w:noProof/>
        </w:rPr>
        <w:t>8</w:t>
      </w:r>
      <w:r>
        <w:rPr>
          <w:noProof/>
        </w:rPr>
        <w:fldChar w:fldCharType="end"/>
      </w:r>
    </w:p>
    <w:p w14:paraId="2662D3AA" w14:textId="11668F6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AF10B7">
        <w:rPr>
          <w:noProof/>
        </w:rPr>
        <w:t>8</w:t>
      </w:r>
      <w:r>
        <w:rPr>
          <w:noProof/>
        </w:rPr>
        <w:fldChar w:fldCharType="end"/>
      </w:r>
    </w:p>
    <w:p w14:paraId="385ED79B" w14:textId="41C99FE1"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AF10B7">
        <w:rPr>
          <w:noProof/>
        </w:rPr>
        <w:t>9</w:t>
      </w:r>
      <w:r>
        <w:rPr>
          <w:noProof/>
        </w:rPr>
        <w:fldChar w:fldCharType="end"/>
      </w:r>
    </w:p>
    <w:p w14:paraId="29822DA7" w14:textId="05FCD22F"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AF10B7">
        <w:rPr>
          <w:noProof/>
        </w:rPr>
        <w:t>10</w:t>
      </w:r>
      <w:r>
        <w:rPr>
          <w:noProof/>
        </w:rPr>
        <w:fldChar w:fldCharType="end"/>
      </w:r>
    </w:p>
    <w:p w14:paraId="021E1911" w14:textId="6965CB60"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AF10B7">
        <w:rPr>
          <w:noProof/>
        </w:rPr>
        <w:t>10</w:t>
      </w:r>
      <w:r>
        <w:rPr>
          <w:noProof/>
        </w:rPr>
        <w:fldChar w:fldCharType="end"/>
      </w:r>
    </w:p>
    <w:p w14:paraId="57B459E5" w14:textId="5C5026A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AF10B7">
        <w:rPr>
          <w:noProof/>
        </w:rPr>
        <w:t>12</w:t>
      </w:r>
      <w:r>
        <w:rPr>
          <w:noProof/>
        </w:rPr>
        <w:fldChar w:fldCharType="end"/>
      </w:r>
    </w:p>
    <w:p w14:paraId="3CE9934A" w14:textId="49A8D3C7"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AF10B7">
        <w:rPr>
          <w:noProof/>
        </w:rPr>
        <w:t>12</w:t>
      </w:r>
      <w:r>
        <w:rPr>
          <w:noProof/>
        </w:rPr>
        <w:fldChar w:fldCharType="end"/>
      </w:r>
    </w:p>
    <w:p w14:paraId="67C45A58" w14:textId="347ABC0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AF10B7">
        <w:rPr>
          <w:noProof/>
        </w:rPr>
        <w:t>13</w:t>
      </w:r>
      <w:r>
        <w:rPr>
          <w:noProof/>
        </w:rPr>
        <w:fldChar w:fldCharType="end"/>
      </w:r>
    </w:p>
    <w:p w14:paraId="72CAC15A" w14:textId="03E8A9E7"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AF10B7">
        <w:rPr>
          <w:noProof/>
        </w:rPr>
        <w:t>14</w:t>
      </w:r>
      <w:r>
        <w:rPr>
          <w:noProof/>
        </w:rPr>
        <w:fldChar w:fldCharType="end"/>
      </w:r>
    </w:p>
    <w:p w14:paraId="67687C4D" w14:textId="70A6FCA2"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AF10B7">
        <w:rPr>
          <w:noProof/>
        </w:rPr>
        <w:t>14</w:t>
      </w:r>
      <w:r>
        <w:rPr>
          <w:noProof/>
        </w:rPr>
        <w:fldChar w:fldCharType="end"/>
      </w:r>
    </w:p>
    <w:p w14:paraId="2E757150" w14:textId="3EF555B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AF10B7">
        <w:rPr>
          <w:noProof/>
        </w:rPr>
        <w:t>15</w:t>
      </w:r>
      <w:r>
        <w:rPr>
          <w:noProof/>
        </w:rPr>
        <w:fldChar w:fldCharType="end"/>
      </w:r>
    </w:p>
    <w:p w14:paraId="6A88CDA5" w14:textId="69014EA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AF10B7">
        <w:rPr>
          <w:noProof/>
        </w:rPr>
        <w:t>17</w:t>
      </w:r>
      <w:r>
        <w:rPr>
          <w:noProof/>
        </w:rPr>
        <w:fldChar w:fldCharType="end"/>
      </w:r>
    </w:p>
    <w:p w14:paraId="1D462D01" w14:textId="5C44A124"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AF10B7">
        <w:rPr>
          <w:noProof/>
        </w:rPr>
        <w:t>19</w:t>
      </w:r>
      <w:r>
        <w:rPr>
          <w:noProof/>
        </w:rPr>
        <w:fldChar w:fldCharType="end"/>
      </w:r>
    </w:p>
    <w:p w14:paraId="28392EB8" w14:textId="62D22BE2"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AF10B7">
        <w:rPr>
          <w:noProof/>
        </w:rPr>
        <w:t>19</w:t>
      </w:r>
      <w:r>
        <w:rPr>
          <w:noProof/>
        </w:rPr>
        <w:fldChar w:fldCharType="end"/>
      </w:r>
    </w:p>
    <w:p w14:paraId="34C21AE4" w14:textId="4534F240"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AF10B7">
        <w:rPr>
          <w:noProof/>
        </w:rPr>
        <w:t>20</w:t>
      </w:r>
      <w:r>
        <w:rPr>
          <w:noProof/>
        </w:rPr>
        <w:fldChar w:fldCharType="end"/>
      </w:r>
    </w:p>
    <w:p w14:paraId="158E72B3" w14:textId="423F12C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AF10B7">
        <w:rPr>
          <w:noProof/>
        </w:rPr>
        <w:t>21</w:t>
      </w:r>
      <w:r>
        <w:rPr>
          <w:noProof/>
        </w:rPr>
        <w:fldChar w:fldCharType="end"/>
      </w:r>
    </w:p>
    <w:p w14:paraId="14D2F6A6" w14:textId="3269B31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fldChar w:fldCharType="separate"/>
      </w:r>
      <w:r w:rsidR="00AF10B7">
        <w:rPr>
          <w:b/>
          <w:bCs/>
          <w:noProof/>
        </w:rPr>
        <w:t>Error! Bookmark not defined.</w:t>
      </w:r>
      <w:r>
        <w:rPr>
          <w:noProof/>
        </w:rPr>
        <w:fldChar w:fldCharType="end"/>
      </w:r>
    </w:p>
    <w:p w14:paraId="7C4D0BED" w14:textId="24C9192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AF10B7">
        <w:rPr>
          <w:noProof/>
        </w:rPr>
        <w:t>22</w:t>
      </w:r>
      <w:r>
        <w:rPr>
          <w:noProof/>
        </w:rPr>
        <w:fldChar w:fldCharType="end"/>
      </w:r>
    </w:p>
    <w:p w14:paraId="32CF8A32" w14:textId="239B0FDC"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AF10B7">
        <w:rPr>
          <w:noProof/>
        </w:rPr>
        <w:t>23</w:t>
      </w:r>
      <w:r>
        <w:rPr>
          <w:noProof/>
        </w:rPr>
        <w:fldChar w:fldCharType="end"/>
      </w:r>
    </w:p>
    <w:p w14:paraId="5EF566D2" w14:textId="6448654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AF10B7">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67BA540" w:rsidR="006670D9" w:rsidRDefault="00142346">
      <w:pPr>
        <w:pStyle w:val="BodyText"/>
        <w:numPr>
          <w:ilvl w:val="0"/>
          <w:numId w:val="8"/>
        </w:numPr>
      </w:pPr>
      <w:r>
        <w:t xml:space="preserve">Machine Learning and Artificial </w:t>
      </w:r>
      <w:proofErr w:type="spellStart"/>
      <w:r>
        <w:t>Intellegence</w:t>
      </w:r>
      <w:proofErr w:type="spellEnd"/>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43612F78"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as we proceed through the </w:t>
      </w:r>
      <w:r w:rsidR="00142346">
        <w:t>course</w:t>
      </w:r>
      <w:r w:rsidR="00C27F4E">
        <w:t xml:space="preserve"> due to a deeper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lastRenderedPageBreak/>
        <w:t>Plan Ahead, Work Ahead</w:t>
      </w:r>
      <w:bookmarkEnd w:id="33"/>
      <w:bookmarkEnd w:id="34"/>
      <w:bookmarkEnd w:id="35"/>
      <w:bookmarkEnd w:id="36"/>
      <w:bookmarkEnd w:id="37"/>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782F07" w:rsidRPr="002D3EA5" w:rsidRDefault="00782F07"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82F07" w:rsidRPr="002D3EA5" w:rsidRDefault="00782F07"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782F07" w:rsidRPr="002D3EA5" w:rsidRDefault="00782F07"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82F07" w:rsidRPr="002D3EA5" w:rsidRDefault="00782F07"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lastRenderedPageBreak/>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C0ED4CD"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782F07" w:rsidRPr="002D3EA5" w:rsidRDefault="00782F07"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82F07" w:rsidRPr="002D3EA5" w:rsidRDefault="00782F07"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782F07" w:rsidRPr="002D3EA5" w:rsidRDefault="00782F07"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82F07" w:rsidRPr="002D3EA5" w:rsidRDefault="00782F07"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782F07" w:rsidRDefault="00782F07">
                            <w:pPr>
                              <w:rPr>
                                <w:sz w:val="32"/>
                              </w:rPr>
                            </w:pPr>
                            <w:r>
                              <w:rPr>
                                <w:sz w:val="32"/>
                              </w:rPr>
                              <w:t>E</w:t>
                            </w:r>
                            <w:r w:rsidRPr="006521C3">
                              <w:rPr>
                                <w:sz w:val="32"/>
                              </w:rPr>
                              <w:t>nough words, no more.</w:t>
                            </w:r>
                          </w:p>
                          <w:p w14:paraId="0ACC245F" w14:textId="79E2DFFF" w:rsidR="00782F07" w:rsidRPr="006521C3" w:rsidRDefault="00782F07"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782F07" w:rsidRDefault="00782F07">
                      <w:pPr>
                        <w:rPr>
                          <w:sz w:val="32"/>
                        </w:rPr>
                      </w:pPr>
                      <w:r>
                        <w:rPr>
                          <w:sz w:val="32"/>
                        </w:rPr>
                        <w:t>E</w:t>
                      </w:r>
                      <w:r w:rsidRPr="006521C3">
                        <w:rPr>
                          <w:sz w:val="32"/>
                        </w:rPr>
                        <w:t>nough words, no more.</w:t>
                      </w:r>
                    </w:p>
                    <w:p w14:paraId="0ACC245F" w14:textId="79E2DFFF" w:rsidR="00782F07" w:rsidRPr="006521C3" w:rsidRDefault="00782F07"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782F07" w:rsidRDefault="00782F07" w:rsidP="00AE68ED">
                            <w:pPr>
                              <w:rPr>
                                <w:sz w:val="32"/>
                              </w:rPr>
                            </w:pPr>
                            <w:r>
                              <w:rPr>
                                <w:sz w:val="32"/>
                              </w:rPr>
                              <w:t>All good writing is done by compression.</w:t>
                            </w:r>
                          </w:p>
                          <w:p w14:paraId="65168E4E" w14:textId="253B259C" w:rsidR="00782F07" w:rsidRPr="006521C3" w:rsidRDefault="00782F07"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782F07" w:rsidRDefault="00782F07" w:rsidP="00AE68ED">
                      <w:pPr>
                        <w:rPr>
                          <w:sz w:val="32"/>
                        </w:rPr>
                      </w:pPr>
                      <w:r>
                        <w:rPr>
                          <w:sz w:val="32"/>
                        </w:rPr>
                        <w:t>All good writing is done by compression.</w:t>
                      </w:r>
                    </w:p>
                    <w:p w14:paraId="65168E4E" w14:textId="253B259C" w:rsidR="00782F07" w:rsidRPr="006521C3" w:rsidRDefault="00782F07"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5"/>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3"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782F07" w:rsidRPr="006521C3" w:rsidRDefault="00782F07"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782F07" w:rsidRPr="006521C3" w:rsidRDefault="00782F07"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5F6E9E3B" w:rsidR="006670D9" w:rsidRDefault="006670D9">
      <w:pPr>
        <w:pStyle w:val="BodyText"/>
        <w:rPr>
          <w:b/>
          <w:bCs/>
        </w:rPr>
      </w:pPr>
      <w:r>
        <w:rPr>
          <w:b/>
          <w:bCs/>
        </w:rPr>
        <w:t xml:space="preserve">Due: </w:t>
      </w:r>
      <w:r>
        <w:rPr>
          <w:b/>
          <w:bCs/>
        </w:rPr>
        <w:tab/>
      </w:r>
      <w:r w:rsidR="00782F07">
        <w:rPr>
          <w:b/>
          <w:bCs/>
        </w:rPr>
        <w:t xml:space="preserve">Every weekday </w:t>
      </w:r>
      <w:r w:rsidR="00871ABA">
        <w:rPr>
          <w:b/>
          <w:bCs/>
        </w:rPr>
        <w:t xml:space="preserve">by </w:t>
      </w:r>
      <w:r w:rsidR="00782F07">
        <w:rPr>
          <w:b/>
          <w:bCs/>
        </w:rPr>
        <w:t>9 am. If you submit your reflections by the deadline on Monday – Thursday, you may take a day off on Friday.</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022E252A" w14:textId="12C237CC" w:rsidR="006670D9" w:rsidRDefault="005A616B" w:rsidP="005412D0">
      <w:pPr>
        <w:pStyle w:val="Heading1"/>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r w:rsidR="006670D9">
        <w:br w:type="page"/>
      </w:r>
      <w:bookmarkStart w:id="47" w:name="_Toc314064077"/>
      <w:r w:rsidR="006670D9">
        <w:lastRenderedPageBreak/>
        <w:t xml:space="preserve">Assignment 1: </w:t>
      </w:r>
      <w:r w:rsidR="005412D0">
        <w:t>Survey</w:t>
      </w:r>
      <w:r w:rsidR="006670D9">
        <w:t xml:space="preserve"> </w:t>
      </w:r>
      <w:bookmarkEnd w:id="47"/>
      <w:r w:rsidR="005412D0">
        <w:t xml:space="preserve">Paper &amp; </w:t>
      </w:r>
      <w:r w:rsidR="00782F07">
        <w:t>Panel Presentation</w:t>
      </w:r>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60B1B">
      <w:pPr>
        <w:pStyle w:val="BodyText"/>
        <w:numPr>
          <w:ilvl w:val="1"/>
          <w:numId w:val="27"/>
        </w:numPr>
      </w:pPr>
      <w:r>
        <w:t xml:space="preserve"> Each team member is responsible for the content related to their individual topic.</w:t>
      </w:r>
    </w:p>
    <w:p w14:paraId="5CCA6C9B" w14:textId="77777777" w:rsidR="00360B1B" w:rsidRDefault="00360B1B" w:rsidP="00360B1B">
      <w:pPr>
        <w:pStyle w:val="BodyText"/>
        <w:numPr>
          <w:ilvl w:val="1"/>
          <w:numId w:val="27"/>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5412D0">
      <w:pPr>
        <w:pStyle w:val="BodyText"/>
        <w:numPr>
          <w:ilvl w:val="1"/>
          <w:numId w:val="27"/>
        </w:numPr>
      </w:pPr>
      <w:r>
        <w:t xml:space="preserve">Each team member will give a five-minute introductory statement on </w:t>
      </w:r>
      <w:r w:rsidR="00360B1B">
        <w:t>their</w:t>
      </w:r>
      <w:r>
        <w:t xml:space="preserve"> individual topic.</w:t>
      </w:r>
    </w:p>
    <w:p w14:paraId="2BC0FE05" w14:textId="0392215D" w:rsidR="005412D0" w:rsidRDefault="005412D0" w:rsidP="005412D0">
      <w:pPr>
        <w:pStyle w:val="BodyText"/>
        <w:numPr>
          <w:ilvl w:val="1"/>
          <w:numId w:val="27"/>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48" w:name="_Toc314064079"/>
      <w:r>
        <w:lastRenderedPageBreak/>
        <w:t xml:space="preserve">Assignment </w:t>
      </w:r>
      <w:r w:rsidR="005412D0">
        <w:t>2</w:t>
      </w:r>
      <w:r>
        <w:t>: Technical Analysis</w:t>
      </w:r>
      <w:bookmarkEnd w:id="48"/>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422479B0" w:rsidR="006670D9" w:rsidRDefault="006670D9">
      <w:pPr>
        <w:pStyle w:val="Heading1"/>
      </w:pPr>
      <w:r>
        <w:br w:type="page"/>
      </w:r>
      <w:bookmarkStart w:id="49" w:name="_Toc314064080"/>
      <w:r>
        <w:lastRenderedPageBreak/>
        <w:t xml:space="preserve">Assignment </w:t>
      </w:r>
      <w:r w:rsidR="005412D0">
        <w:t>3</w:t>
      </w:r>
      <w:r>
        <w:t>: Future Trends Paper</w:t>
      </w:r>
      <w:bookmarkEnd w:id="49"/>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0" w:name="_Toc314064081"/>
      <w:r w:rsidRPr="000E75A2">
        <w:rPr>
          <w:sz w:val="28"/>
        </w:rPr>
        <w:lastRenderedPageBreak/>
        <w:t xml:space="preserve">Assignment </w:t>
      </w:r>
      <w:r w:rsidR="00360B1B">
        <w:rPr>
          <w:sz w:val="28"/>
        </w:rPr>
        <w:t>4</w:t>
      </w:r>
      <w:r w:rsidRPr="000E75A2">
        <w:rPr>
          <w:sz w:val="28"/>
        </w:rPr>
        <w:t>: State-of-the-Field Paper and Presentation</w:t>
      </w:r>
      <w:bookmarkEnd w:id="50"/>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7"/>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C891D" w14:textId="77777777" w:rsidR="00114EBA" w:rsidRDefault="00114EBA">
      <w:r>
        <w:separator/>
      </w:r>
    </w:p>
  </w:endnote>
  <w:endnote w:type="continuationSeparator" w:id="0">
    <w:p w14:paraId="06C588F4" w14:textId="77777777" w:rsidR="00114EBA" w:rsidRDefault="00114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782F07" w:rsidRDefault="00782F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782F07" w:rsidRDefault="00782F07">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782F07" w:rsidRDefault="00782F0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782F07" w:rsidRDefault="00782F0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782F07" w:rsidRDefault="00782F07">
    <w:pPr>
      <w:pStyle w:val="Footer"/>
      <w:framePr w:wrap="around" w:vAnchor="text" w:hAnchor="margin" w:xAlign="right" w:y="1"/>
      <w:rPr>
        <w:rStyle w:val="PageNumber"/>
        <w:rFonts w:ascii="Garamond" w:hAnsi="Garamond"/>
      </w:rPr>
    </w:pPr>
  </w:p>
  <w:p w14:paraId="13565CF6" w14:textId="77777777" w:rsidR="00782F07" w:rsidRDefault="00782F07">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782F07" w:rsidRDefault="00782F07">
    <w:pPr>
      <w:pStyle w:val="Footer"/>
      <w:framePr w:wrap="around" w:vAnchor="text" w:hAnchor="margin" w:xAlign="right" w:y="1"/>
      <w:rPr>
        <w:rStyle w:val="PageNumber"/>
      </w:rPr>
    </w:pPr>
  </w:p>
  <w:p w14:paraId="2493DDF8" w14:textId="77777777" w:rsidR="00782F07" w:rsidRDefault="00782F0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782F07" w:rsidRDefault="00782F07">
    <w:pPr>
      <w:pStyle w:val="Footer"/>
      <w:framePr w:wrap="around" w:vAnchor="text" w:hAnchor="margin" w:xAlign="right" w:y="1"/>
      <w:rPr>
        <w:rStyle w:val="PageNumber"/>
      </w:rPr>
    </w:pPr>
  </w:p>
  <w:p w14:paraId="0F0F7675" w14:textId="77777777" w:rsidR="00782F07" w:rsidRDefault="00782F07">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782F07" w:rsidRDefault="00782F0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782F07" w:rsidRDefault="00782F07">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782F07" w:rsidRDefault="00782F0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782F07" w:rsidRDefault="00782F07">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782F07" w:rsidRDefault="00782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43FB7" w14:textId="77777777" w:rsidR="00114EBA" w:rsidRDefault="00114EBA">
      <w:r>
        <w:separator/>
      </w:r>
    </w:p>
  </w:footnote>
  <w:footnote w:type="continuationSeparator" w:id="0">
    <w:p w14:paraId="65BC49F9" w14:textId="77777777" w:rsidR="00114EBA" w:rsidRDefault="00114EBA">
      <w:r>
        <w:continuationSeparator/>
      </w:r>
    </w:p>
  </w:footnote>
  <w:footnote w:id="1">
    <w:p w14:paraId="06CC3F00" w14:textId="4C602912" w:rsidR="00782F07" w:rsidRDefault="00782F07"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782F07" w:rsidRDefault="00782F07"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782F07" w:rsidRDefault="00782F07"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320C45F7" w:rsidR="00782F07" w:rsidRDefault="00782F07">
      <w:pPr>
        <w:pStyle w:val="FootnoteText"/>
      </w:pPr>
      <w:r>
        <w:rPr>
          <w:rStyle w:val="FootnoteReference"/>
        </w:rPr>
        <w:footnoteRef/>
      </w:r>
      <w:r>
        <w:t xml:space="preserve"> Under the Block Schedule, reflections are due before noon each class day except the first day and the last two day.  Under the Semester Schedule, reflections are due </w:t>
      </w:r>
      <w:r>
        <w:rPr>
          <w:bCs/>
        </w:rPr>
        <w:t>each Friday before noon, except when on break.</w:t>
      </w:r>
    </w:p>
  </w:footnote>
  <w:footnote w:id="5">
    <w:p w14:paraId="650820FE" w14:textId="36164C09" w:rsidR="00782F07" w:rsidRDefault="00782F07">
      <w:pPr>
        <w:pStyle w:val="FootnoteText"/>
      </w:pPr>
      <w:r>
        <w:rPr>
          <w:rStyle w:val="FootnoteReference"/>
        </w:rPr>
        <w:footnoteRef/>
      </w:r>
      <w:r>
        <w:t xml:space="preserve"> Our original class motto was, “Use enough words, no more.”  Iteration can be applied to mottos!</w:t>
      </w:r>
    </w:p>
  </w:footnote>
  <w:footnote w:id="6">
    <w:p w14:paraId="178A90AF" w14:textId="4278905F" w:rsidR="00782F07" w:rsidRDefault="00782F07">
      <w:pPr>
        <w:pStyle w:val="FootnoteText"/>
      </w:pPr>
      <w:r>
        <w:rPr>
          <w:rStyle w:val="FootnoteReference"/>
        </w:rPr>
        <w:footnoteRef/>
      </w:r>
      <w:r>
        <w:t xml:space="preserve"> The Preliminary State of the Field and Survey papers must have at least 5 high-quality references.</w:t>
      </w:r>
    </w:p>
  </w:footnote>
  <w:footnote w:id="7">
    <w:p w14:paraId="13858B6F" w14:textId="77777777" w:rsidR="00782F07" w:rsidRPr="00B96314" w:rsidRDefault="00782F07"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8">
    <w:p w14:paraId="0542CEE2" w14:textId="77777777" w:rsidR="00782F07" w:rsidRPr="00B96314" w:rsidRDefault="00782F07"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9">
    <w:p w14:paraId="453E4378" w14:textId="77777777" w:rsidR="00782F07" w:rsidRPr="00B96314" w:rsidRDefault="00782F07"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77777777" w:rsidR="00782F07" w:rsidRPr="00B96314" w:rsidRDefault="00782F07"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782F07" w:rsidRDefault="00782F0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782F07" w:rsidRDefault="00782F07">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782F07" w:rsidRDefault="00782F07">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782F07" w:rsidRDefault="00782F07">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782F07" w:rsidRDefault="00782F07">
    <w:pPr>
      <w:pStyle w:val="PartTitle"/>
      <w:framePr w:wrap="notBeside"/>
    </w:pPr>
    <w:r>
      <w:t>Chapter</w:t>
    </w:r>
  </w:p>
  <w:p w14:paraId="6853A845" w14:textId="77777777" w:rsidR="00782F07" w:rsidRDefault="00782F07">
    <w:pPr>
      <w:pStyle w:val="PartLabel"/>
      <w:framePr w:wrap="notBeside"/>
    </w:pPr>
    <w:r>
      <w:t>2</w:t>
    </w:r>
  </w:p>
  <w:p w14:paraId="6C6B53F4" w14:textId="77777777" w:rsidR="00782F07" w:rsidRDefault="00782F07">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782F07" w:rsidRDefault="00782F07">
    <w:pPr>
      <w:pStyle w:val="PartTitle"/>
      <w:framePr w:wrap="notBeside"/>
    </w:pPr>
    <w:r>
      <w:t>Chapter</w:t>
    </w:r>
  </w:p>
  <w:p w14:paraId="26929147" w14:textId="77777777" w:rsidR="00782F07" w:rsidRDefault="00782F07">
    <w:pPr>
      <w:pStyle w:val="PartLabel"/>
      <w:framePr w:wrap="notBeside"/>
    </w:pPr>
    <w:r>
      <w:t>3</w:t>
    </w:r>
  </w:p>
  <w:p w14:paraId="5FDC1A12" w14:textId="77777777" w:rsidR="00782F07" w:rsidRDefault="00782F07">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782F07" w:rsidRDefault="00782F07">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782F07" w:rsidRDefault="00782F07">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782F07" w:rsidRDefault="00782F07">
    <w:pPr>
      <w:pStyle w:val="PartTitle"/>
      <w:framePr w:wrap="notBeside"/>
    </w:pPr>
    <w:r>
      <w:t>Chapter</w:t>
    </w:r>
  </w:p>
  <w:p w14:paraId="3366F2DE" w14:textId="77777777" w:rsidR="00782F07" w:rsidRDefault="00782F07">
    <w:pPr>
      <w:pStyle w:val="PartLabel"/>
      <w:framePr w:wrap="notBeside"/>
    </w:pPr>
    <w:r>
      <w:t>4</w:t>
    </w:r>
  </w:p>
  <w:p w14:paraId="0F8002B9" w14:textId="77777777" w:rsidR="00782F07" w:rsidRDefault="00782F07">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782F07" w:rsidRDefault="00782F07">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12944"/>
    <w:rsid w:val="00114EBA"/>
    <w:rsid w:val="00142346"/>
    <w:rsid w:val="00164594"/>
    <w:rsid w:val="001762C0"/>
    <w:rsid w:val="00191916"/>
    <w:rsid w:val="001E4706"/>
    <w:rsid w:val="00207B39"/>
    <w:rsid w:val="002144BF"/>
    <w:rsid w:val="00272D2B"/>
    <w:rsid w:val="002A7BAB"/>
    <w:rsid w:val="002B67F7"/>
    <w:rsid w:val="002C429D"/>
    <w:rsid w:val="002D3EA5"/>
    <w:rsid w:val="00302982"/>
    <w:rsid w:val="00321A4D"/>
    <w:rsid w:val="00327AF1"/>
    <w:rsid w:val="00360B1B"/>
    <w:rsid w:val="003810E0"/>
    <w:rsid w:val="003D371E"/>
    <w:rsid w:val="004240DC"/>
    <w:rsid w:val="00445089"/>
    <w:rsid w:val="00446227"/>
    <w:rsid w:val="00456291"/>
    <w:rsid w:val="0046781A"/>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811536"/>
    <w:rsid w:val="00815BC0"/>
    <w:rsid w:val="0084406E"/>
    <w:rsid w:val="00860441"/>
    <w:rsid w:val="00861530"/>
    <w:rsid w:val="0087036F"/>
    <w:rsid w:val="00871ABA"/>
    <w:rsid w:val="00934880"/>
    <w:rsid w:val="00944169"/>
    <w:rsid w:val="00963A95"/>
    <w:rsid w:val="0096796E"/>
    <w:rsid w:val="0099317C"/>
    <w:rsid w:val="009D7D11"/>
    <w:rsid w:val="009E4E6A"/>
    <w:rsid w:val="009F589D"/>
    <w:rsid w:val="00A11849"/>
    <w:rsid w:val="00A30773"/>
    <w:rsid w:val="00A309BE"/>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E2C2E"/>
    <w:rsid w:val="00D10A7C"/>
    <w:rsid w:val="00DB3A48"/>
    <w:rsid w:val="00DF2BA7"/>
    <w:rsid w:val="00E0068E"/>
    <w:rsid w:val="00E0117A"/>
    <w:rsid w:val="00E10F21"/>
    <w:rsid w:val="00E15D18"/>
    <w:rsid w:val="00E21A09"/>
    <w:rsid w:val="00E62380"/>
    <w:rsid w:val="00E70C76"/>
    <w:rsid w:val="00E717E2"/>
    <w:rsid w:val="00E730F1"/>
    <w:rsid w:val="00E95C51"/>
    <w:rsid w:val="00EC23F6"/>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0</TotalTime>
  <Pages>28</Pages>
  <Words>6031</Words>
  <Characters>34380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40331</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2</cp:revision>
  <cp:lastPrinted>2020-08-30T22:27:00Z</cp:lastPrinted>
  <dcterms:created xsi:type="dcterms:W3CDTF">2020-08-30T22:29:00Z</dcterms:created>
  <dcterms:modified xsi:type="dcterms:W3CDTF">2020-08-30T22:29:00Z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